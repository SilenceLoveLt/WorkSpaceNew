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</w:rPr>
      </w:pPr>
      <w: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174625</wp:posOffset>
            </wp:positionV>
            <wp:extent cx="977900" cy="1222375"/>
            <wp:effectExtent l="38100" t="95250" r="69850" b="15875"/>
            <wp:wrapNone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222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-4445</wp:posOffset>
                </wp:positionV>
                <wp:extent cx="2400300" cy="556895"/>
                <wp:effectExtent l="0" t="0" r="0" b="0"/>
                <wp:wrapNone/>
                <wp:docPr id="4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</w:rPr>
                              <w:t>求职意向：Java开发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60pt;margin-top:-0.35pt;height:43.85pt;width:189pt;z-index:251935744;mso-width-relative:page;mso-height-relative:page;" filled="f" stroked="f" coordsize="21600,21600" o:gfxdata="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4wU21wAAAAgBAAAPAAAAAAAAAAEAIAAAACIAAABkcnMvZG93bnJldi54bWxQSwECFAAUAAAA&#10;CACHTuJAlip7tbYBAABBAwAADgAAAAAAAAABACAAAAAm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2"/>
                          <w:szCs w:val="32"/>
                        </w:rPr>
                        <w:t>求职意向：Java开发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2360930</wp:posOffset>
                </wp:positionV>
                <wp:extent cx="6721475" cy="1148715"/>
                <wp:effectExtent l="0" t="0" r="0" b="0"/>
                <wp:wrapNone/>
                <wp:docPr id="4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2015．9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—2018．6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长春光华学院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Java语言开发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应用基础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SSM等框架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Oracle数据库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Sever2008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客户端应用技术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Java程序设计基础，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5.45pt;margin-top:185.9pt;height:90.45pt;width:529.25pt;z-index:251810816;mso-width-relative:page;mso-height-relative:page;" filled="f" stroked="f" coordsize="21600,21600" o:gfxdata="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brMtu2QAAAAwBAAAPAAAA&#10;AAAAAAEAIAAAACIAAABkcnMvZG93bnJldi54bWxQSwECFAAUAAAACACHTuJA2mzWQaIBAAAa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2015．9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—2018．6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长春光华学院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Java语言开发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应用基础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SSM等框架</w:t>
                      </w:r>
                    </w:p>
                    <w:p>
                      <w:pPr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Oracle数据库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Sever2008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客户端应用技术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Java程序设计基础，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2127250</wp:posOffset>
                </wp:positionV>
                <wp:extent cx="6756400" cy="248920"/>
                <wp:effectExtent l="1905" t="3175" r="13970" b="5080"/>
                <wp:wrapNone/>
                <wp:docPr id="37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8885" y="4382"/>
                          <a:chExt cx="10640" cy="392"/>
                        </a:xfrm>
                      </wpg:grpSpPr>
                      <wps:wsp>
                        <wps:cNvPr id="38" name="任意多边形 1"/>
                        <wps:cNvSpPr/>
                        <wps:spPr bwMode="auto">
                          <a:xfrm>
                            <a:off x="8885" y="4382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直接连接符 2"/>
                        <wps:cNvCnPr/>
                        <wps:spPr bwMode="auto">
                          <a:xfrm>
                            <a:off x="9467" y="4392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58.35pt;margin-top:167.5pt;height:19.6pt;width:532pt;z-index:251809792;mso-width-relative:page;mso-height-relative:page;" coordorigin="8885,4382" coordsize="10640,392" o:gfxdata="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">
                <o:lock v:ext="edit" aspectratio="f"/>
                <v:shape id="任意多边形 1" o:spid="_x0000_s1026" o:spt="100" style="position:absolute;left:8885;top:4382;height:392;width:1432;v-text-anchor:middle;" fillcolor="#595959 [2109]" filled="t" stroked="f" coordsize="2808,565" o:gfxdata="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GEm+5AAAA2wAA&#10;AA8AAAAAAAAAAQAgAAAAIgAAAGRycy9kb3ducmV2LnhtbFBLAQIUABQAAAAIAIdO4kAzLwWeOwAA&#10;ADkAAAAQAAAAAAAAAAEAIAAAAAgBAABkcnMvc2hhcGV4bWwueG1sUEsFBgAAAAAGAAYAWwEAALID&#10;AAAAAA==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9467;top:4392;height:0;width:10058;" filled="f" stroked="t" coordsize="21600,21600" o:gfxdata="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LdK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976576" behindDoc="0" locked="0" layoutInCell="1" allowOverlap="1">
                <wp:simplePos x="0" y="0"/>
                <wp:positionH relativeFrom="column">
                  <wp:posOffset>6018530</wp:posOffset>
                </wp:positionH>
                <wp:positionV relativeFrom="paragraph">
                  <wp:posOffset>9722485</wp:posOffset>
                </wp:positionV>
                <wp:extent cx="595630" cy="75565"/>
                <wp:effectExtent l="0" t="0" r="13970" b="19685"/>
                <wp:wrapNone/>
                <wp:docPr id="3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473.9pt;margin-top:765.55pt;height:5.95pt;width:46.9pt;z-index:253976576;v-text-anchor:middle;mso-width-relative:page;mso-height-relative:page;" filled="f" stroked="t" coordsize="21600,21600" o:gfxdata="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h8rgHbAAAADgEAAA8AAAAAAAAAAQAgAAAAIgAAAGRycy9kb3ducmV2LnhtbFBLAQIUABQA&#10;AAAIAIdO4kBID6xiXwIAAJ4EAAAOAAAAAAAAAAEAIAAAACoBAABkcnMvZTJvRG9jLnhtbFBLBQYA&#10;AAAABgAGAFkBAAD7BQAAAAA=&#10;">
                <v:fill on="f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776896" behindDoc="0" locked="0" layoutInCell="1" allowOverlap="1">
                <wp:simplePos x="0" y="0"/>
                <wp:positionH relativeFrom="column">
                  <wp:posOffset>5901690</wp:posOffset>
                </wp:positionH>
                <wp:positionV relativeFrom="paragraph">
                  <wp:posOffset>-952500</wp:posOffset>
                </wp:positionV>
                <wp:extent cx="595630" cy="75565"/>
                <wp:effectExtent l="15240" t="9525" r="825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75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64.7pt;margin-top:-75pt;height:5.95pt;width:46.9pt;z-index:253776896;v-text-anchor:middle;mso-width-relative:page;mso-height-relative:page;" filled="f" stroked="t" coordsize="21600,21600" o:gfxdata="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EmKgNwAAAAOAQAADwAAAAAAAAABACAAAAAiAAAAZHJzL2Rvd25yZXYueG1sUEsBAhQAFAAA&#10;AAgAh07iQJEDEWQkAgAAMwQAAA4AAAAAAAAAAQAgAAAAKwEAAGRycy9lMm9Eb2MueG1sUEsFBgAA&#10;AAAGAAYAWQEAAMEFAAAAAA==&#10;">
                <v:fill on="f" focussize="0,0"/>
                <v:stroke weight="1pt" color="#F2F2F2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973376" behindDoc="0" locked="0" layoutInCell="1" allowOverlap="1">
                <wp:simplePos x="0" y="0"/>
                <wp:positionH relativeFrom="column">
                  <wp:posOffset>6018530</wp:posOffset>
                </wp:positionH>
                <wp:positionV relativeFrom="paragraph">
                  <wp:posOffset>9722485</wp:posOffset>
                </wp:positionV>
                <wp:extent cx="595630" cy="75565"/>
                <wp:effectExtent l="0" t="0" r="13970" b="19685"/>
                <wp:wrapNone/>
                <wp:docPr id="3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473.9pt;margin-top:765.55pt;height:5.95pt;width:46.9pt;z-index:255973376;v-text-anchor:middle;mso-width-relative:page;mso-height-relative:page;" filled="f" stroked="t" coordsize="21600,21600" o:gfxdata="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IfK4B2wAAAA4BAAAPAAAAAAAAAAEAIAAAACIAAABkcnMvZG93bnJldi54bWxQSwECFAAUAAAA&#10;CACHTuJA4eefRF0CAACeBAAADgAAAAAAAAABACAAAAAqAQAAZHJzL2Uyb0RvYy54bWxQSwUGAAAA&#10;AAYABgBZAQAA+QUAAAAA&#10;">
                <v:fill on="f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773696" behindDoc="0" locked="0" layoutInCell="1" allowOverlap="1">
                <wp:simplePos x="0" y="0"/>
                <wp:positionH relativeFrom="column">
                  <wp:posOffset>5901690</wp:posOffset>
                </wp:positionH>
                <wp:positionV relativeFrom="paragraph">
                  <wp:posOffset>-952500</wp:posOffset>
                </wp:positionV>
                <wp:extent cx="595630" cy="75565"/>
                <wp:effectExtent l="0" t="0" r="13970" b="19685"/>
                <wp:wrapNone/>
                <wp:docPr id="3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464.7pt;margin-top:-75pt;height:5.95pt;width:46.9pt;z-index:255773696;v-text-anchor:middle;mso-width-relative:page;mso-height-relative:page;" filled="f" stroked="t" coordsize="21600,21600" o:gfxdata="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EmKgNwAAAAOAQAADwAAAAAAAAABACAAAAAiAAAAZHJzL2Rvd25yZXYueG1sUEsBAhQAFAAA&#10;AAgAh07iQL48UMddAgAAngQAAA4AAAAAAAAAAQAgAAAAKwEAAGRycy9lMm9Eb2MueG1sUEsFBgAA&#10;AAAGAAYAWQEAAPoFAAAAAA==&#10;">
                <v:fill on="f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970176" behindDoc="0" locked="0" layoutInCell="1" allowOverlap="1">
                <wp:simplePos x="0" y="0"/>
                <wp:positionH relativeFrom="column">
                  <wp:posOffset>6018530</wp:posOffset>
                </wp:positionH>
                <wp:positionV relativeFrom="paragraph">
                  <wp:posOffset>9722485</wp:posOffset>
                </wp:positionV>
                <wp:extent cx="595630" cy="75565"/>
                <wp:effectExtent l="8255" t="6985" r="15240" b="12700"/>
                <wp:wrapNone/>
                <wp:docPr id="28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75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473.9pt;margin-top:765.55pt;height:5.95pt;width:46.9pt;z-index:257970176;v-text-anchor:middle;mso-width-relative:page;mso-height-relative:page;" filled="f" stroked="t" coordsize="21600,21600" o:gfxdata="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HyuAdsAAAAOAQAADwAAAAAAAAABACAAAAAiAAAAZHJzL2Rvd25yZXYueG1sUEsBAhQAFAAA&#10;AAgAh07iQM/ySuUlAgAAMwQAAA4AAAAAAAAAAQAgAAAAKgEAAGRycy9lMm9Eb2MueG1sUEsFBgAA&#10;AAAGAAYAWQEAAMEFAAAAAA==&#10;">
                <v:fill on="f" focussize="0,0"/>
                <v:stroke weight="1pt" color="#F2F2F2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770496" behindDoc="0" locked="0" layoutInCell="1" allowOverlap="1">
                <wp:simplePos x="0" y="0"/>
                <wp:positionH relativeFrom="column">
                  <wp:posOffset>5901690</wp:posOffset>
                </wp:positionH>
                <wp:positionV relativeFrom="paragraph">
                  <wp:posOffset>-952500</wp:posOffset>
                </wp:positionV>
                <wp:extent cx="595630" cy="75565"/>
                <wp:effectExtent l="15240" t="9525" r="8255" b="10160"/>
                <wp:wrapNone/>
                <wp:docPr id="2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75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464.7pt;margin-top:-75pt;height:5.95pt;width:46.9pt;z-index:257770496;v-text-anchor:middle;mso-width-relative:page;mso-height-relative:page;" filled="f" stroked="t" coordsize="21600,21600" o:gfxdata="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xJioDcAAAADgEAAA8AAAAAAAAAAQAgAAAAIgAAAGRycy9kb3ducmV2LnhtbFBLAQIUABQA&#10;AAAIAIdO4kC+Zly0JQIAADMEAAAOAAAAAAAAAAEAIAAAACsBAABkcnMvZTJvRG9jLnhtbFBLBQYA&#10;AAAABgAGAFkBAADCBQAAAAA=&#10;">
                <v:fill on="f" focussize="0,0"/>
                <v:stroke weight="1pt" color="#F2F2F2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158750</wp:posOffset>
                </wp:positionV>
                <wp:extent cx="2967990" cy="1823085"/>
                <wp:effectExtent l="0" t="0" r="0" b="5715"/>
                <wp:wrapNone/>
                <wp:docPr id="4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182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 话：（86）183-4183-6189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邮    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"mailto:LiTing188225@yeah.net"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LiTing188225@yeah.net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1996-02-18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55.7pt;margin-top:12.5pt;height:143.55pt;width:233.7pt;z-index:251938816;mso-width-relative:page;mso-height-relative:page;" filled="f" stroked="f" coordsize="21600,21600" o:gfxdata="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l1Dxi2wAAAAoBAAAPAAAAAAAAAAEAIAAAACIAAABkcnMvZG93bnJldi54bWxQSwECFAAU&#10;AAAACACHTuJAivktaC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 话：（86）183-4183-6189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邮    箱：</w:t>
                      </w:r>
                      <w:r>
                        <w:fldChar w:fldCharType="begin"/>
                      </w:r>
                      <w:r>
                        <w:instrText xml:space="preserve"> HYPERLINK "mailto:LiTing188225@yeah.net"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LiTing188225@yeah.net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1996-02-18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155575</wp:posOffset>
                </wp:positionV>
                <wp:extent cx="2167890" cy="0"/>
                <wp:effectExtent l="0" t="0" r="3810" b="19050"/>
                <wp:wrapNone/>
                <wp:docPr id="39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B4B4B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69pt;margin-top:12.25pt;height:0pt;width:170.7pt;z-index:251936768;mso-width-relative:page;mso-height-relative:page;" filled="f" stroked="t" coordsize="21600,21600" o:gfxdata="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cW5B2AAAAAkB&#10;AAAPAAAAAAAAAAEAIAAAACIAAABkcnMvZG93bnJldi54bWxQSwECFAAUAAAACACHTuJAufSdpuIB&#10;AAClAwAADgAAAAAAAAABACAAAAAnAQAAZHJzL2Uyb0RvYy54bWxQSwUGAAAAAAYABgBZAQAAewUA&#10;AAAA&#10;">
                <v:fill on="f" focussize="0,0"/>
                <v:stroke weight="0.5pt" color="#4B4B4B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10160</wp:posOffset>
                </wp:positionV>
                <wp:extent cx="2695575" cy="1289685"/>
                <wp:effectExtent l="0" t="0" r="0" b="5715"/>
                <wp:wrapNone/>
                <wp:docPr id="4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 住 址：北京市通州区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    业：计算机科学与技术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毕业时间：2019年6月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8.5pt;margin-top:0.8pt;height:101.55pt;width:212.25pt;z-index:251937792;mso-width-relative:page;mso-height-relative:page;" filled="f" stroked="f" coordsize="21600,21600" o:gfxdata="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9d+lDaAAAACQEAAA8AAAAAAAAAAQAgAAAAIgAAAGRycy9kb3ducmV2LnhtbFBLAQIUABQA&#10;AAAIAIdO4kBfjADFJwIAACk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 住 址：北京市通州区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    业：计算机科学与技术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毕业时间：2019年6月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7971200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5715</wp:posOffset>
                </wp:positionV>
                <wp:extent cx="1047750" cy="50228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李  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8.9pt;margin-top:0.45pt;height:39.55pt;width:82.5pt;z-index:257971200;mso-width-relative:page;mso-height-relative:page;" filled="f" stroked="f" coordsize="21600,21600" o:gfxdata="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hx8&#10;ZdgAAAAHAQAADwAAAAAAAAABACAAAAAiAAAAZHJzL2Rvd25yZXYueG1sUEsBAhQAFAAAAAgAh07i&#10;QGr+a3ciAgAAJwQAAA4AAAAAAAAAAQAgAAAAJ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李  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109220</wp:posOffset>
                </wp:positionV>
                <wp:extent cx="904875" cy="412115"/>
                <wp:effectExtent l="0" t="0" r="0" b="698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5pt;margin-top:8.6pt;height:32.45pt;width:71.25pt;z-index:251877376;mso-width-relative:page;mso-height-relative:page;" filled="f" stroked="f" coordsize="21600,21600" o:gfxdata="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po8TnZAAAACQEAAA8AAAAAAAAAAQAgAAAAIgAAAGRycy9kb3ducmV2LnhtbFBLAQIUABQAAAAI&#10;AIdO4kBQ5tT1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>教育背景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170815</wp:posOffset>
                </wp:positionV>
                <wp:extent cx="904875" cy="412115"/>
                <wp:effectExtent l="0" t="0" r="0" b="6985"/>
                <wp:wrapNone/>
                <wp:docPr id="47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62.05pt;margin-top:13.45pt;height:32.45pt;width:71.25pt;z-index:251883520;mso-width-relative:page;mso-height-relative:page;" filled="f" stroked="f" coordsize="21600,21600" o:gfxdata="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9q33NoAAAAJAQAADwAAAAAAAAABACAAAAAiAAAAZHJzL2Rvd25yZXYueG1sUEsBAhQAFAAA&#10;AAgAh07iQJK0s1c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>专业技能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  <w: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26670</wp:posOffset>
                </wp:positionV>
                <wp:extent cx="6756400" cy="248920"/>
                <wp:effectExtent l="0" t="0" r="6350" b="0"/>
                <wp:wrapNone/>
                <wp:docPr id="34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3806" y="23437"/>
                          <a:chExt cx="10640" cy="392"/>
                        </a:xfrm>
                      </wpg:grpSpPr>
                      <wps:wsp>
                        <wps:cNvPr id="35" name="任意多边形 1"/>
                        <wps:cNvSpPr/>
                        <wps:spPr bwMode="auto">
                          <a:xfrm>
                            <a:off x="3806" y="23437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直接连接符 2"/>
                        <wps:cNvCnPr/>
                        <wps:spPr bwMode="auto">
                          <a:xfrm>
                            <a:off x="4388" y="23447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-58.35pt;margin-top:2.1pt;height:19.6pt;width:532pt;z-index:251816960;mso-width-relative:page;mso-height-relative:page;" coordorigin="3806,23437" coordsize="10640,392" o:gfxdata="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Ui8B&#10;edoAAAAJAQAADwAAAAAAAAABACAAAAAiAAAAZHJzL2Rvd25yZXYueG1sUEsBAhQAFAAAAAgAh07i&#10;QJwKjrxaBAAA5AsAAA4AAAAAAAAAAQAgAAAAKQEAAGRycy9lMm9Eb2MueG1sUEsFBgAAAAAGAAYA&#10;WQEAAPUHAAAAAA==&#10;">
                <o:lock v:ext="edit" aspectratio="f"/>
                <v:shape id="任意多边形 1" o:spid="_x0000_s1026" o:spt="100" style="position:absolute;left:3806;top:23437;height:392;width:1432;v-text-anchor:middle;" fillcolor="#595959 [2109]" filled="t" stroked="f" coordsize="2808,565" o:gfxdata="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e98b4A&#10;AADbAAAADwAAAAAAAAABACAAAAAiAAAAZHJzL2Rvd25yZXYueG1sUEsBAhQAFAAAAAgAh07iQDMv&#10;BZ47AAAAOQAAABAAAAAAAAAAAQAgAAAADQEAAGRycy9zaGFwZXhtbC54bWxQSwUGAAAAAAYABgBb&#10;AQAAtwMAAAAA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4388;top:23447;height:0;width:10058;" filled="f" stroked="t" coordsize="21600,21600" o:gfxdata="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EZO5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eastAsiaTheme="minor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59055</wp:posOffset>
                </wp:positionV>
                <wp:extent cx="6721475" cy="1558290"/>
                <wp:effectExtent l="0" t="0" r="0" b="3810"/>
                <wp:wrapNone/>
                <wp:docPr id="4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155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英语四级（CET-4）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计算机二级证书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web开发工程师证书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熟练掌握JavaSE开发语言、Oracle数据库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SSM等框架的应用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熟练应用JSP、Servlet、JDBC、JavaBean的MVC模式开发项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目，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前端相关的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JS、JQuery 、BootStrap、HTMLCSS、JSTL、EL等表层技术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熟悉PHP语言，TreeView、BootStrapTable、sorTable、treeTable、Validation等常用插件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5.55pt;margin-top:4.65pt;height:122.7pt;width:529.25pt;z-index:251819008;mso-width-relative:page;mso-height-relative:page;" filled="f" stroked="f" coordsize="21600,21600" o:gfxdata="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0Sz/tcA&#10;AAAKAQAADwAAAAAAAAABACAAAAAiAAAAZHJzL2Rvd25yZXYueG1sUEsBAhQAFAAAAAgAh07iQITl&#10;kfyuAQAAN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英语四级（CET-4）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计算机二级证书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web开发工程师证书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熟练掌握JavaSE开发语言、Oracle数据库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、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SSM等框架的应用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熟练应用JSP、Servlet、JDBC、JavaBean的MVC模式开发项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目，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以及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前端相关的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JS、JQuery 、BootStrap、HTMLCSS、JSTL、EL等表层技术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熟悉PHP语言，TreeView、BootStrapTable、sorTable、treeTable、Validation等常用插件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143510</wp:posOffset>
                </wp:positionV>
                <wp:extent cx="6756400" cy="248920"/>
                <wp:effectExtent l="1905" t="635" r="13970" b="7620"/>
                <wp:wrapNone/>
                <wp:docPr id="2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8885" y="12438"/>
                          <a:chExt cx="10640" cy="392"/>
                        </a:xfrm>
                      </wpg:grpSpPr>
                      <wps:wsp>
                        <wps:cNvPr id="24" name="任意多边形 1"/>
                        <wps:cNvSpPr/>
                        <wps:spPr bwMode="auto">
                          <a:xfrm>
                            <a:off x="8885" y="12438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直接连接符 2"/>
                        <wps:cNvCnPr/>
                        <wps:spPr bwMode="auto">
                          <a:xfrm>
                            <a:off x="9467" y="12452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58.35pt;margin-top:11.3pt;height:19.6pt;width:532pt;z-index:251815936;mso-width-relative:page;mso-height-relative:page;" coordorigin="8885,12438" coordsize="10640,392" o:gfxdata="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H7nj3HbAAAACgEAAA8AAAAAAAAAAQAgAAAAIgAAAGRycy9kb3ducmV2LnhtbFBLAQIUABQA&#10;AAAIAIdO4kDTPg6MYAQAAOQLAAAOAAAAAAAAAAEAIAAAACoBAABkcnMvZTJvRG9jLnhtbFBLBQYA&#10;AAAABgAGAFkBAAD8BwAAAAA=&#10;">
                <o:lock v:ext="edit" aspectratio="f"/>
                <v:shape id="任意多边形 1" o:spid="_x0000_s1026" o:spt="100" style="position:absolute;left:8885;top:12438;height:392;width:1432;v-text-anchor:middle;" fillcolor="#595959 [2109]" filled="t" stroked="f" coordsize="2808,565" o:gfxdata="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Sjre8AAAA&#10;2wAAAA8AAAAAAAAAAQAgAAAAIgAAAGRycy9kb3ducmV2LnhtbFBLAQIUABQAAAAIAIdO4kAzLwWe&#10;OwAAADkAAAAQAAAAAAAAAAEAIAAAAAsBAABkcnMvc2hhcGV4bWwueG1sUEsFBgAAAAAGAAYAWwEA&#10;ALUDAAAAAA==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9467;top:12452;height:0;width:10058;" filled="f" stroked="t" coordsize="21600,21600" o:gfxdata="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Gps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973248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99060</wp:posOffset>
                </wp:positionV>
                <wp:extent cx="904875" cy="412115"/>
                <wp:effectExtent l="0" t="0" r="0" b="6985"/>
                <wp:wrapNone/>
                <wp:docPr id="2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>荣誉证书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62.2pt;margin-top:7.8pt;height:32.45pt;width:71.25pt;z-index:257973248;mso-width-relative:page;mso-height-relative:page;" filled="f" stroked="f" coordsize="21600,21600" o:gfxdata="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iFMadkAAAAJAQAADwAAAAAAAAABACAAAAAiAAAAZHJzL2Rvd25yZXYueG1sUEsBAhQAFAAA&#10;AAgAh07iQMp1JGwnAgAAJw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>荣誉证书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31115</wp:posOffset>
                </wp:positionV>
                <wp:extent cx="6721475" cy="1712595"/>
                <wp:effectExtent l="0" t="0" r="0" b="1905"/>
                <wp:wrapNone/>
                <wp:docPr id="4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1712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2018.3—2018.7 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获得国家励志奖学金、校级一等奖学金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2017.9—2018.1：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获得校级一等奖学金。被评为优秀学生干部、优秀志愿者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2100" w:leftChars="1000"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凭借网页做品“华晨汽车”荣获科技活动二等奖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2016.9—2017.7：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获得国家励志奖学金、校级一、二等奖学金。被评为红旗团员、文体先进个人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2100" w:leftChars="1000"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凭借作品学生成绩管理系统荣获科技活动三等奖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2015.9—2016.7：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获得国家励志奖学金、校级一等奖学金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2100" w:leftChars="1000"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被评为优秀学生干部、文体先进个人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5.85pt;margin-top:2.45pt;height:134.85pt;width:529.25pt;z-index:251821056;mso-width-relative:page;mso-height-relative:page;" filled="f" stroked="f" coordsize="21600,21600" o:gfxdata="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judD7Y&#10;AAAACgEAAA8AAAAAAAAAAQAgAAAAIgAAAGRycy9kb3ducmV2LnhtbFBLAQIUABQAAAAIAIdO4kDd&#10;jGILrgEAAD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2018.3—2018.7 :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获得国家励志奖学金、校级一等奖学金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2017.9—2018.1：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获得校级一等奖学金。被评为优秀学生干部、优秀志愿者</w:t>
                      </w:r>
                    </w:p>
                    <w:p>
                      <w:pPr>
                        <w:snapToGrid w:val="0"/>
                        <w:spacing w:line="288" w:lineRule="auto"/>
                        <w:ind w:left="2100" w:leftChars="1000"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凭借网页做品“华晨汽车”荣获科技活动二等奖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2016.9—2017.7：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获得国家励志奖学金、校级一、二等奖学金。被评为红旗团员、文体先进个人</w:t>
                      </w:r>
                    </w:p>
                    <w:p>
                      <w:pPr>
                        <w:snapToGrid w:val="0"/>
                        <w:spacing w:line="288" w:lineRule="auto"/>
                        <w:ind w:left="2100" w:leftChars="1000"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凭借作品学生成绩管理系统荣获科技活动三等奖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2015.9—2016.7：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获得国家励志奖学金、校级一等奖学金</w:t>
                      </w:r>
                    </w:p>
                    <w:p>
                      <w:pPr>
                        <w:snapToGrid w:val="0"/>
                        <w:spacing w:line="288" w:lineRule="auto"/>
                        <w:ind w:left="2100" w:leftChars="1000"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被评为优秀学生干部、文体先进个人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7999872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118110</wp:posOffset>
                </wp:positionV>
                <wp:extent cx="904875" cy="412115"/>
                <wp:effectExtent l="0" t="0" r="0" b="6985"/>
                <wp:wrapNone/>
                <wp:docPr id="51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61.15pt;margin-top:9.3pt;height:32.45pt;width:71.25pt;z-index:257999872;mso-width-relative:page;mso-height-relative:page;" filled="f" stroked="f" coordsize="21600,21600" o:gfxdata="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OorPLaAAAACQEAAA8AAAAAAAAAAQAgAAAAIgAAAGRycy9kb3ducmV2LnhtbFBLAQIUABQA&#10;AAAIAIdO4kCKQ/41JwIAACc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799884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183515</wp:posOffset>
                </wp:positionV>
                <wp:extent cx="6756400" cy="248920"/>
                <wp:effectExtent l="4445" t="2540" r="11430" b="5715"/>
                <wp:wrapNone/>
                <wp:docPr id="1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8885" y="12438"/>
                          <a:chExt cx="10640" cy="392"/>
                        </a:xfrm>
                      </wpg:grpSpPr>
                      <wps:wsp>
                        <wps:cNvPr id="18" name="任意多边形 1"/>
                        <wps:cNvSpPr/>
                        <wps:spPr bwMode="auto">
                          <a:xfrm>
                            <a:off x="8885" y="12438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直接连接符 2"/>
                        <wps:cNvCnPr/>
                        <wps:spPr bwMode="auto">
                          <a:xfrm>
                            <a:off x="9467" y="12452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-58.9pt;margin-top:14.45pt;height:19.6pt;width:532pt;z-index:257998848;mso-width-relative:page;mso-height-relative:page;" coordorigin="8885,12438" coordsize="10640,392" o:gfxdata="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iIQ7dsA&#10;AAAKAQAADwAAAAAAAAABACAAAAAiAAAAZHJzL2Rvd25yZXYueG1sUEsBAhQAFAAAAAgAh07iQE6/&#10;5ORWBAAA4wsAAA4AAAAAAAAAAQAgAAAAKgEAAGRycy9lMm9Eb2MueG1sUEsFBgAAAAAGAAYAWQEA&#10;APIHAAAAAA==&#10;">
                <o:lock v:ext="edit" aspectratio="f"/>
                <v:shape id="任意多边形 1" o:spid="_x0000_s1026" o:spt="100" style="position:absolute;left:8885;top:12438;height:392;width:1432;v-text-anchor:middle;" fillcolor="#595959 [2109]" filled="t" stroked="f" coordsize="2808,565" o:gfxdata="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zTg+8AAAA&#10;2wAAAA8AAAAAAAAAAQAgAAAAIgAAAGRycy9kb3ducmV2LnhtbFBLAQIUABQAAAAIAIdO4kAzLwWe&#10;OwAAADkAAAAQAAAAAAAAAAEAIAAAAAsBAABkcnMvc2hhcGV4bWwueG1sUEsFBgAAAAAGAAYAWwEA&#10;ALUDAAAAAA==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9467;top:12452;height:0;width:10058;" filled="f" stroked="t" coordsize="21600,21600" o:gfxdata="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1u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800089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19685</wp:posOffset>
                </wp:positionV>
                <wp:extent cx="6642735" cy="1485900"/>
                <wp:effectExtent l="0" t="0" r="0" b="0"/>
                <wp:wrapNone/>
                <wp:docPr id="5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88" w:lineRule="auto"/>
                              <w:ind w:right="210" w:rightChars="100"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2015.9-2017.2: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在校期间担任志愿者协会副主席，主要组织了“挂牌仪式”，“辩论赛”，“打扫公交车”…… 等活动。在“衣旧暖人心”为儿童募捐衣服的大型活动中，从提交策划等待审批，到和其他院沟通谈合作共同开展，再到整场活动顺利完成，锻炼了沟通能力和组织能力，增深了团队意识。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2015.9-2017.2: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作为计算机专业负责人，配合老师组织参与了多次院内大型活动“柏斯顿杯”，一个以软件设计为主的比赛，因为耐心细心、认真负责的态度得到老师的表扬。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jc w:val="left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6.1pt;margin-top:1.55pt;height:117pt;width:523.05pt;z-index:258000896;mso-width-relative:page;mso-height-relative:page;" filled="f" stroked="f" coordsize="21600,21600" o:gfxdata="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zRZPtcA&#10;AAAKAQAADwAAAAAAAAABACAAAAAiAAAAZHJzL2Rvd25yZXYueG1sUEsBAhQAFAAAAAgAh07iQPPG&#10;BZCuAQAAN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napToGrid w:val="0"/>
                        <w:spacing w:line="288" w:lineRule="auto"/>
                        <w:ind w:right="210" w:rightChars="100"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2015.9-2017.2: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在校期间担任志愿者协会副主席，主要组织了“挂牌仪式”，“辩论赛”，“打扫公交车”…… 等活动。在“衣旧暖人心”为儿童募捐衣服的大型活动中，从提交策划等待审批，到和其他院沟通谈合作共同开展，再到整场活动顺利完成，锻炼了沟通能力和组织能力，增深了团队意识。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2015.9-2017.2: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作为计算机专业负责人，配合老师组织参与了多次院内大型活动“柏斯顿杯”，一个以软件设计为主的比赛，因为耐心细心、认真负责的态度得到老师的表扬。</w:t>
                      </w: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jc w:val="left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widowControl/>
        <w:jc w:val="left"/>
        <w:rPr>
          <w:rFonts w:hint="eastAsia" w:eastAsiaTheme="minorEastAsia"/>
        </w:rPr>
      </w:pPr>
      <w:r>
        <mc:AlternateContent>
          <mc:Choice Requires="wpg">
            <w:drawing>
              <wp:anchor distT="0" distB="0" distL="114300" distR="114300" simplePos="0" relativeHeight="258014208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121920</wp:posOffset>
                </wp:positionV>
                <wp:extent cx="6756400" cy="248920"/>
                <wp:effectExtent l="0" t="0" r="6350" b="0"/>
                <wp:wrapNone/>
                <wp:docPr id="5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8885" y="12438"/>
                          <a:chExt cx="10640" cy="392"/>
                        </a:xfrm>
                      </wpg:grpSpPr>
                      <wps:wsp>
                        <wps:cNvPr id="58" name="任意多边形 1"/>
                        <wps:cNvSpPr/>
                        <wps:spPr bwMode="auto">
                          <a:xfrm>
                            <a:off x="8885" y="12438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直接连接符 2"/>
                        <wps:cNvCnPr/>
                        <wps:spPr bwMode="auto">
                          <a:xfrm>
                            <a:off x="9467" y="12452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56.9pt;margin-top:9.6pt;height:19.6pt;width:532pt;z-index:258014208;mso-width-relative:page;mso-height-relative:page;" coordorigin="8885,12438" coordsize="10640,392" o:gfxdata="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AWjKz0&#10;2gAAAAoBAAAPAAAAAAAAAAEAIAAAACIAAABkcnMvZG93bnJldi54bWxQSwECFAAUAAAACACHTuJA&#10;DvFbBFkEAADjCwAADgAAAAAAAAABACAAAAApAQAAZHJzL2Uyb0RvYy54bWxQSwUGAAAAAAYABgBZ&#10;AQAA9AcAAAAA&#10;">
                <o:lock v:ext="edit" aspectratio="f"/>
                <v:shape id="任意多边形 1" o:spid="_x0000_s1026" o:spt="100" style="position:absolute;left:8885;top:12438;height:392;width:1432;v-text-anchor:middle;" fillcolor="#595959 [2109]" filled="t" stroked="f" coordsize="2808,565" o:gfxdata="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Z98+5AAAA2wAA&#10;AA8AAAAAAAAAAQAgAAAAIgAAAGRycy9kb3ducmV2LnhtbFBLAQIUABQAAAAIAIdO4kAzLwWeOwAA&#10;ADkAAAAQAAAAAAAAAAEAIAAAAAgBAABkcnMvc2hhcGV4bWwueG1sUEsFBgAAAAAGAAYAWwEAALID&#10;AAAAAA==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9467;top:12452;height:0;width:10058;" filled="f" stroked="t" coordsize="21600,21600" o:gfxdata="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eJ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01523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74930</wp:posOffset>
                </wp:positionV>
                <wp:extent cx="1109980" cy="412115"/>
                <wp:effectExtent l="0" t="0" r="0" b="6985"/>
                <wp:wrapNone/>
                <wp:docPr id="60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 xml:space="preserve"> 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71.4pt;margin-top:5.9pt;height:32.45pt;width:87.4pt;z-index:258015232;mso-width-relative:page;mso-height-relative:page;" filled="f" stroked="f" coordsize="21600,21600" o:gfxdata="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gEfXNoAAAAJAQAADwAAAAAAAAABACAAAAAiAAAAZHJzL2Rvd25yZXYueG1sUEsBAhQAFAAA&#10;AAgAh07iQKZxvO0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 xml:space="preserve"> 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eastAsiaTheme="minorEastAsia"/>
        </w:rPr>
      </w:pPr>
      <w:r>
        <w:rPr>
          <w:rFonts w:hint="eastAsia" w:eastAsiaTheme="minorEastAsia"/>
        </w:rPr>
        <mc:AlternateContent>
          <mc:Choice Requires="wps">
            <w:drawing>
              <wp:anchor distT="0" distB="0" distL="114300" distR="114300" simplePos="0" relativeHeight="258016256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167640</wp:posOffset>
                </wp:positionV>
                <wp:extent cx="6642735" cy="485140"/>
                <wp:effectExtent l="0" t="0" r="5715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2018.7-2018.10：曾在北京振利软件有限公司实习四个月，参与开发一个项目，维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护一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个项目。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65pt;margin-top:13.2pt;height:38.2pt;width:523.05pt;z-index:258016256;mso-width-relative:page;mso-height-relative:page;" fillcolor="#FFFFFF [3201]" filled="t" stroked="f" coordsize="21600,21600" o:gfxdata="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mK4f9YAAAAKAQAADwAAAAAAAAABACAAAAAiAAAAZHJzL2Rv&#10;d25yZXYueG1sUEsBAhQAFAAAAAgAh07iQJpZQ908AgAAUQ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2018.7-2018.10：曾在北京振利软件有限公司实习四个月，参与开发一个项目，维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护一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个项目。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eastAsiaTheme="minorEastAsia"/>
        </w:rPr>
      </w:pPr>
    </w:p>
    <w:p>
      <w:pPr>
        <w:widowControl/>
        <w:jc w:val="left"/>
        <w:rPr>
          <w:rFonts w:hint="eastAsia" w:eastAsiaTheme="minorEastAsia"/>
        </w:rPr>
      </w:pPr>
    </w:p>
    <w:p>
      <w:pPr>
        <w:widowControl/>
        <w:jc w:val="left"/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8012160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363220</wp:posOffset>
                </wp:positionV>
                <wp:extent cx="6642735" cy="7746365"/>
                <wp:effectExtent l="0" t="0" r="0" b="0"/>
                <wp:wrapNone/>
                <wp:docPr id="5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7746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投保流程运营管理平台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项目周期：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2个月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参加人员：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Eclipse，Tomcat， MySql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技术语言：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JavaEE，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JQuery , JavaScript 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, SSM框架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0"/>
                              <w:numPr>
                                <w:numId w:val="0"/>
                              </w:numPr>
                              <w:snapToGrid w:val="0"/>
                              <w:spacing w:line="288" w:lineRule="auto"/>
                              <w:ind w:left="420" w:leftChars="0" w:firstLine="420" w:firstLineChars="20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使用Maven管理，使用的数据库是MySQL，结构上分为表现层、业务层和数据访问层，层次间的依赖关系自下到上。采用的技术有Spring,SpringMVC,Mybatis等。其中表现层采用SpringMVC框架开发；业务层封装业务流程，为适应业务的变更，每一业务模块均有专门的接口及实现类，利用Spring的IOC功能将实现类注入给表现层的URL；数据访问层借助于Mybatis实现，代码简洁且可适应不同的数据库。(事务部分利用Spring的声明式事务管理。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我的责任：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独立编写了考试管理中“试卷管理”这一子模块，并且对其业务逻辑进行优化，代码进行测试以及页面的调整。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项目收获：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在这次开发过程中，共写大约9000行代码。应用到了BootStrapTable, TreeTable,SorTaBle等以前从未接触过得插件，使得页面更加美观，功能更加灵活。更加见识了企业项目的代码量、程序逻辑的复杂性。整个开发过程中，更多的是独立学习如何应用每个插件，从而增强了独立思考与解决问题的能力，以及思维的发散性。如此庞大的项目，团队合作才是重中之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相关页面：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618105" cy="1168400"/>
                                  <wp:effectExtent l="0" t="0" r="0" b="0"/>
                                  <wp:docPr id="72" name="图片 72" descr="C:\Users\ADMINI~1\AppData\Local\Temp\1541237187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图片 72" descr="C:\Users\ADMINI~1\AppData\Local\Temp\1541237187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2566" cy="1170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694940" cy="1231900"/>
                                  <wp:effectExtent l="0" t="0" r="0" b="6350"/>
                                  <wp:docPr id="73" name="图片 73" descr="C:\Users\ADMINI~1\AppData\Local\Temp\WeChat Files\47fdc14d57038645aba07fdd56c6b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 descr="C:\Users\ADMINI~1\AppData\Local\Temp\WeChat Files\47fdc14d57038645aba07fdd56c6b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47" cy="12364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615565" cy="1323340"/>
                                  <wp:effectExtent l="0" t="0" r="0" b="0"/>
                                  <wp:docPr id="74" name="图片 74" descr="C:\Users\ADMINI~1\AppData\Local\Temp\1541236861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 descr="C:\Users\ADMINI~1\AppData\Local\Temp\1541236861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1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2496" cy="13267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92705" cy="1120775"/>
                                  <wp:effectExtent l="0" t="0" r="0" b="3175"/>
                                  <wp:docPr id="75" name="图片 75" descr="C:\Users\ADMINI~1\AppData\Local\Temp\WeChat Files\1095d7efacbcffed5a14e46c585c90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 descr="C:\Users\ADMINI~1\AppData\Local\Temp\WeChat Files\1095d7efacbcffed5a14e46c585c90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3333" cy="1121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0.4pt;margin-top:28.6pt;height:609.95pt;width:523.05pt;z-index:258012160;mso-width-relative:page;mso-height-relative:page;" filled="f" stroked="f" coordsize="21600,21600" o:gfxdata="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t3bR&#10;2AAAAAsBAAAPAAAAAAAAAAEAIAAAACIAAABkcnMvZG93bnJldi54bWxQSwECFAAUAAAACACHTuJA&#10;vjS+1q8BAAA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投保流程运营管理平台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项目周期：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2个月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参加人员：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8人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Eclipse，Tomcat， MySql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技术语言：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JavaEE，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BootStrap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JQuery , JavaScript ,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, SSM框架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10"/>
                        <w:numPr>
                          <w:numId w:val="0"/>
                        </w:numPr>
                        <w:snapToGrid w:val="0"/>
                        <w:spacing w:line="288" w:lineRule="auto"/>
                        <w:ind w:left="420" w:leftChars="0" w:firstLine="420" w:firstLineChars="20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使用Maven管理，使用的数据库是MySQL，结构上分为表现层、业务层和数据访问层，层次间的依赖关系自下到上。采用的技术有Spring,SpringMVC,Mybatis等。其中表现层采用SpringMVC框架开发；业务层封装业务流程，为适应业务的变更，每一业务模块均有专门的接口及实现类，利用Spring的IOC功能将实现类注入给表现层的URL；数据访问层借助于Mybatis实现，代码简洁且可适应不同的数据库。(事务部分利用Spring的声明式事务管理。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我的责任：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独立编写了考试管理中“试卷管理”这一子模块，并且对其业务逻辑进行优化，代码进行测试以及页面的调整。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项目收获：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在这次开发过程中，共写大约9000行代码。应用到了BootStrapTable, TreeTable,SorTaBle等以前从未接触过得插件，使得页面更加美观，功能更加灵活。更加见识了企业项目的代码量、程序逻辑的复杂性。整个开发过程中，更多的是独立学习如何应用每个插件，从而增强了独立思考与解决问题的能力，以及思维的发散性。如此庞大的项目，团队合作才是重中之重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相关页面：</w:t>
                      </w: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2618105" cy="1168400"/>
                            <wp:effectExtent l="0" t="0" r="0" b="0"/>
                            <wp:docPr id="72" name="图片 72" descr="C:\Users\ADMINI~1\AppData\Local\Temp\1541237187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图片 72" descr="C:\Users\ADMINI~1\AppData\Local\Temp\1541237187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2566" cy="11706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2694940" cy="1231900"/>
                            <wp:effectExtent l="0" t="0" r="0" b="6350"/>
                            <wp:docPr id="73" name="图片 73" descr="C:\Users\ADMINI~1\AppData\Local\Temp\WeChat Files\47fdc14d57038645aba07fdd56c6b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 descr="C:\Users\ADMINI~1\AppData\Local\Temp\WeChat Files\47fdc14d57038645aba07fdd56c6b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47" cy="12364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2615565" cy="1323340"/>
                            <wp:effectExtent l="0" t="0" r="0" b="0"/>
                            <wp:docPr id="74" name="图片 74" descr="C:\Users\ADMINI~1\AppData\Local\Temp\1541236861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 descr="C:\Users\ADMINI~1\AppData\Local\Temp\1541236861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1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2496" cy="13267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2592705" cy="1120775"/>
                            <wp:effectExtent l="0" t="0" r="0" b="3175"/>
                            <wp:docPr id="75" name="图片 75" descr="C:\Users\ADMINI~1\AppData\Local\Temp\WeChat Files\1095d7efacbcffed5a14e46c585c90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 descr="C:\Users\ADMINI~1\AppData\Local\Temp\WeChat Files\1095d7efacbcffed5a14e46c585c90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3333" cy="1121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8009088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110490</wp:posOffset>
                </wp:positionV>
                <wp:extent cx="6756400" cy="248920"/>
                <wp:effectExtent l="0" t="0" r="6350" b="0"/>
                <wp:wrapNone/>
                <wp:docPr id="4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8885" y="12438"/>
                          <a:chExt cx="10640" cy="392"/>
                        </a:xfrm>
                      </wpg:grpSpPr>
                      <wps:wsp>
                        <wps:cNvPr id="49" name="任意多边形 1"/>
                        <wps:cNvSpPr/>
                        <wps:spPr bwMode="auto">
                          <a:xfrm>
                            <a:off x="8885" y="12438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直接连接符 2"/>
                        <wps:cNvCnPr/>
                        <wps:spPr bwMode="auto">
                          <a:xfrm>
                            <a:off x="9467" y="12452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56.9pt;margin-top:8.7pt;height:19.6pt;width:532pt;z-index:258009088;mso-width-relative:page;mso-height-relative:page;" coordorigin="8885,12438" coordsize="10640,392" o:gfxdata="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DC5UQ4&#10;2gAAAAoBAAAPAAAAAAAAAAEAIAAAACIAAABkcnMvZG93bnJldi54bWxQSwECFAAUAAAACACHTuJA&#10;AQlNBVkEAADjCwAADgAAAAAAAAABACAAAAApAQAAZHJzL2Uyb0RvYy54bWxQSwUGAAAAAAYABgBZ&#10;AQAA9AcAAAAA&#10;">
                <o:lock v:ext="edit" aspectratio="f"/>
                <v:shape id="任意多边形 1" o:spid="_x0000_s1026" o:spt="100" style="position:absolute;left:8885;top:12438;height:392;width:1432;v-text-anchor:middle;" fillcolor="#595959 [2109]" filled="t" stroked="f" coordsize="2808,565" o:gfxdata="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MSJvQAA&#10;ANsAAAAPAAAAAAAAAAEAIAAAACIAAABkcnMvZG93bnJldi54bWxQSwECFAAUAAAACACHTuJAMy8F&#10;njsAAAA5AAAAEAAAAAAAAAABACAAAAAMAQAAZHJzL3NoYXBleG1sLnhtbFBLBQYAAAAABgAGAFsB&#10;AAC2AwAAAAA=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9467;top:12452;height:0;width:10058;" filled="f" stroked="t" coordsize="21600,21600" o:gfxdata="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tL9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01011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64135</wp:posOffset>
                </wp:positionV>
                <wp:extent cx="1109980" cy="412115"/>
                <wp:effectExtent l="0" t="0" r="0" b="6985"/>
                <wp:wrapNone/>
                <wp:docPr id="5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 xml:space="preserve"> 实习项目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71.4pt;margin-top:5.05pt;height:32.45pt;width:87.4pt;z-index:258010112;mso-width-relative:page;mso-height-relative:page;" filled="f" stroked="f" coordsize="21600,21600" o:gfxdata="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pSMp2QAAAAkBAAAPAAAAAAAAAAEAIAAAACIAAABkcnMvZG93bnJldi54bWxQSwECFAAUAAAA&#10;CACHTuJAhVXBMi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 xml:space="preserve"> 实习项目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br w:type="page"/>
      </w: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7996800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92075</wp:posOffset>
                </wp:positionV>
                <wp:extent cx="1109980" cy="412115"/>
                <wp:effectExtent l="0" t="0" r="0" b="6985"/>
                <wp:wrapNone/>
                <wp:docPr id="1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 xml:space="preserve"> 在校项目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71.4pt;margin-top:7.25pt;height:32.45pt;width:87.4pt;z-index:257996800;mso-width-relative:page;mso-height-relative:page;" filled="f" stroked="f" coordsize="21600,21600" o:gfxdata="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563o9oAAAAJAQAADwAAAAAAAAABACAAAAAiAAAAZHJzL2Rvd25yZXYueG1sUEsBAhQAFAAA&#10;AAgAh07iQJu6bZk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 xml:space="preserve"> 在校项目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7995776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138430</wp:posOffset>
                </wp:positionV>
                <wp:extent cx="6756400" cy="248920"/>
                <wp:effectExtent l="1270" t="5080" r="14605" b="3175"/>
                <wp:wrapNone/>
                <wp:docPr id="1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8885" y="12438"/>
                          <a:chExt cx="10640" cy="392"/>
                        </a:xfrm>
                      </wpg:grpSpPr>
                      <wps:wsp>
                        <wps:cNvPr id="14" name="任意多边形 1"/>
                        <wps:cNvSpPr/>
                        <wps:spPr bwMode="auto">
                          <a:xfrm>
                            <a:off x="8885" y="12438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直接连接符 2"/>
                        <wps:cNvCnPr/>
                        <wps:spPr bwMode="auto">
                          <a:xfrm>
                            <a:off x="9467" y="12452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56.9pt;margin-top:10.9pt;height:19.6pt;width:532pt;z-index:257995776;mso-width-relative:page;mso-height-relative:page;" coordorigin="8885,12438" coordsize="10640,392" o:gfxdata="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L9dGI7a&#10;AAAACgEAAA8AAAAAAAAAAQAgAAAAIgAAAGRycy9kb3ducmV2LnhtbFBLAQIUABQAAAAIAIdO4kBn&#10;YPW6WAQAAOMLAAAOAAAAAAAAAAEAIAAAACkBAABkcnMvZTJvRG9jLnhtbFBLBQYAAAAABgAGAFkB&#10;AADzBwAAAAA=&#10;">
                <o:lock v:ext="edit" aspectratio="f"/>
                <v:shape id="任意多边形 1" o:spid="_x0000_s1026" o:spt="100" style="position:absolute;left:8885;top:12438;height:392;width:1432;v-text-anchor:middle;" fillcolor="#595959 [2109]" filled="t" stroked="f" coordsize="2808,565" o:gfxdata="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5ECrsAAADb&#10;AAAADwAAAAAAAAABACAAAAAiAAAAZHJzL2Rvd25yZXYueG1sUEsBAhQAFAAAAAgAh07iQDMvBZ47&#10;AAAAOQAAABAAAAAAAAAAAQAgAAAACgEAAGRycy9zaGFwZXhtbC54bWxQSwUGAAAAAAYABgBbAQAA&#10;tAMAAAAA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9467;top:12452;height:0;width:10058;" filled="f" stroked="t" coordsize="21600,21600" o:gfxdata="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nZRr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7994752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106680</wp:posOffset>
                </wp:positionV>
                <wp:extent cx="6642735" cy="613537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613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会议管理项目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项目周期：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参加人员：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Eclipse，Tomcat， Oracle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技术语言：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JavaEE基础，JSP，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，HTML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, MVC框架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0"/>
                              <w:numPr>
                                <w:numId w:val="0"/>
                              </w:numPr>
                              <w:snapToGrid w:val="0"/>
                              <w:spacing w:line="288" w:lineRule="auto"/>
                              <w:ind w:left="420"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该项目使用的数据库是Oracle,主要是应用JSP、Servlet、JavaBean、JDBC等编程技术</w:t>
                            </w:r>
                          </w:p>
                          <w:p>
                            <w:pPr>
                              <w:pStyle w:val="10"/>
                              <w:numPr>
                                <w:numId w:val="0"/>
                              </w:numPr>
                              <w:snapToGrid w:val="0"/>
                              <w:spacing w:line="288" w:lineRule="auto"/>
                              <w:ind w:left="420"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2.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项目分为人员管理，会议管理，会议预定，权限管理四大模块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人员管理（部门管理、员工登录、员工注册、注册审批、搜索员工）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会议管理（最新通知、我的预定、我的会议）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会议预定（添加会议室、查看会议室、预定会议、搜索会议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权限管理（登陆，注册，修改密码，切换账号，注销）</w:t>
                            </w:r>
                          </w:p>
                          <w:p>
                            <w:pPr>
                              <w:pStyle w:val="10"/>
                              <w:numPr>
                                <w:numId w:val="0"/>
                              </w:numPr>
                              <w:snapToGrid w:val="0"/>
                              <w:spacing w:line="288" w:lineRule="auto"/>
                              <w:ind w:left="420" w:left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该系统可以实现对会议详细信息的浏览、查询未来七天的会议、预定会议、取消会议等功能，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288" w:lineRule="auto"/>
                              <w:ind w:left="420" w:firstLine="0"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对所有表单都进行了非空以及适当地验证。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我的责任：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独立编写会议管理、登录注册模块，参与了其他模块的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对程序业务逻辑进行优化，使其达到更高的性能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页面的调整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left="1470" w:leftChars="700" w:right="210" w:rightChars="100" w:firstLine="105" w:firstLineChars="5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代码的整合、测试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项目收获：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通过这次会议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系统的开发，让我把学过的JavaEE基础，Jsp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Servlet知识融会贯通起来，以往练习只是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针对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单独的模块，但从头到尾完成这个项目后，让我对软件开发整个的周期有了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清楚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的了解，对以后向往的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开发工作也有了更大的信心，特别是在帮组员调试bug的过程中，感觉对自己能力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提升也有很大帮助。同时也让我意识到团队合作的重要性，大家合作的力量才是保证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按时完成项目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的关键。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2.75pt;margin-top:8.4pt;height:483.1pt;width:523.05pt;z-index:257994752;mso-width-relative:page;mso-height-relative:page;" filled="f" stroked="f" coordsize="21600,21600" o:gfxdata="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VNBhnY&#10;AAAACwEAAA8AAAAAAAAAAQAgAAAAIgAAAGRycy9kb3ducmV2LnhtbFBLAQIUABQAAAAIAIdO4kCV&#10;LGt0rgEAAD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会议管理项目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项目周期：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一周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参加人员：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4人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Eclipse，Tomcat， Oracle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技术语言：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JavaEE基础，JSP，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，HTML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, MVC框架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10"/>
                        <w:numPr>
                          <w:numId w:val="0"/>
                        </w:numPr>
                        <w:snapToGrid w:val="0"/>
                        <w:spacing w:line="288" w:lineRule="auto"/>
                        <w:ind w:left="420"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该项目使用的数据库是Oracle,主要是应用JSP、Servlet、JavaBean、JDBC等编程技术</w:t>
                      </w:r>
                    </w:p>
                    <w:p>
                      <w:pPr>
                        <w:pStyle w:val="10"/>
                        <w:numPr>
                          <w:numId w:val="0"/>
                        </w:numPr>
                        <w:snapToGrid w:val="0"/>
                        <w:spacing w:line="288" w:lineRule="auto"/>
                        <w:ind w:left="420"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2.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项目分为人员管理，会议管理，会议预定，权限管理四大模块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人员管理（部门管理、员工登录、员工注册、注册审批、搜索员工）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会议管理（最新通知、我的预定、我的会议）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会议预定（添加会议室、查看会议室、预定会议、搜索会议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7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权限管理（登陆，注册，修改密码，切换账号，注销）</w:t>
                      </w:r>
                    </w:p>
                    <w:p>
                      <w:pPr>
                        <w:pStyle w:val="10"/>
                        <w:numPr>
                          <w:numId w:val="0"/>
                        </w:numPr>
                        <w:snapToGrid w:val="0"/>
                        <w:spacing w:line="288" w:lineRule="auto"/>
                        <w:ind w:left="420" w:left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该系统可以实现对会议详细信息的浏览、查询未来七天的会议、预定会议、取消会议等功能，</w:t>
                      </w:r>
                    </w:p>
                    <w:p>
                      <w:pPr>
                        <w:pStyle w:val="10"/>
                        <w:snapToGrid w:val="0"/>
                        <w:spacing w:line="288" w:lineRule="auto"/>
                        <w:ind w:left="420" w:firstLine="0"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对所有表单都进行了非空以及适当地验证。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我的责任：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独立编写会议管理、登录注册模块，参与了其他模块的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2.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对程序业务逻辑进行优化，使其达到更高的性能</w:t>
                      </w:r>
                    </w:p>
                    <w:p>
                      <w:pPr>
                        <w:snapToGrid w:val="0"/>
                        <w:spacing w:line="288" w:lineRule="auto"/>
                        <w:ind w:left="42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3.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页面的调整</w:t>
                      </w:r>
                    </w:p>
                    <w:p>
                      <w:pPr>
                        <w:snapToGrid w:val="0"/>
                        <w:spacing w:line="288" w:lineRule="auto"/>
                        <w:ind w:left="1470" w:leftChars="700" w:right="210" w:rightChars="100" w:firstLine="105" w:firstLineChars="5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代码的整合、测试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项目收获：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通过这次会议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系统的开发，让我把学过的JavaEE基础，Jsp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Servlet知识融会贯通起来，以往练习只是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针对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单独的模块，但从头到尾完成这个项目后，让我对软件开发整个的周期有了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清楚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的了解，对以后向往的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开发工作也有了更大的信心，特别是在帮组员调试bug的过程中，感觉对自己能力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提升也有很大帮助。同时也让我意识到团队合作的重要性，大家合作的力量才是保证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按时完成项目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的关键。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7990656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77470</wp:posOffset>
                </wp:positionV>
                <wp:extent cx="904875" cy="412115"/>
                <wp:effectExtent l="0" t="0" r="0" b="6985"/>
                <wp:wrapNone/>
                <wp:docPr id="5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-63.55pt;margin-top:6.1pt;height:32.45pt;width:71.25pt;z-index:257990656;mso-width-relative:page;mso-height-relative:page;" filled="f" stroked="f" coordsize="21600,21600" o:gfxdata="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/hwoC2QAAAAkBAAAPAAAAAAAAAAEAIAAAACIAAABkcnMvZG93bnJldi54bWxQSwECFAAUAAAA&#10;CACHTuJA9hT1XCYCAAAn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7989632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133350</wp:posOffset>
                </wp:positionV>
                <wp:extent cx="6756400" cy="248920"/>
                <wp:effectExtent l="0" t="0" r="6350" b="0"/>
                <wp:wrapNone/>
                <wp:docPr id="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248920"/>
                          <a:chOff x="8885" y="12438"/>
                          <a:chExt cx="10640" cy="392"/>
                        </a:xfrm>
                      </wpg:grpSpPr>
                      <wps:wsp>
                        <wps:cNvPr id="2" name="任意多边形 1"/>
                        <wps:cNvSpPr/>
                        <wps:spPr bwMode="auto">
                          <a:xfrm>
                            <a:off x="8885" y="12438"/>
                            <a:ext cx="1432" cy="392"/>
                          </a:xfrm>
                          <a:custGeom>
                            <a:avLst/>
                            <a:gdLst>
                              <a:gd name="T0" fmla="*/ 0 w 2808"/>
                              <a:gd name="T1" fmla="*/ 0 h 565"/>
                              <a:gd name="T2" fmla="*/ 1432 w 2808"/>
                              <a:gd name="T3" fmla="*/ 0 h 565"/>
                              <a:gd name="T4" fmla="*/ 1207 w 2808"/>
                              <a:gd name="T5" fmla="*/ 392 h 565"/>
                              <a:gd name="T6" fmla="*/ 0 w 2808"/>
                              <a:gd name="T7" fmla="*/ 392 h 565"/>
                              <a:gd name="T8" fmla="*/ 0 w 2808"/>
                              <a:gd name="T9" fmla="*/ 0 h 5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808"/>
                              <a:gd name="T16" fmla="*/ 0 h 565"/>
                              <a:gd name="T17" fmla="*/ 2808 w 2808"/>
                              <a:gd name="T18" fmla="*/ 565 h 5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808" h="565">
                                <a:moveTo>
                                  <a:pt x="0" y="0"/>
                                </a:moveTo>
                                <a:lnTo>
                                  <a:pt x="2808" y="0"/>
                                </a:lnTo>
                                <a:lnTo>
                                  <a:pt x="2367" y="565"/>
                                </a:lnTo>
                                <a:lnTo>
                                  <a:pt x="0" y="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直接连接符 2"/>
                        <wps:cNvCnPr/>
                        <wps:spPr bwMode="auto">
                          <a:xfrm>
                            <a:off x="9467" y="12452"/>
                            <a:ext cx="100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4B4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-58.35pt;margin-top:10.5pt;height:19.6pt;width:532pt;z-index:257989632;mso-width-relative:page;mso-height-relative:page;" coordorigin="8885,12438" coordsize="10640,392" o:gfxdata="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NAPXPra&#10;AAAACgEAAA8AAAAAAAAAAQAgAAAAIgAAAGRycy9kb3ducmV2LnhtbFBLAQIUABQAAAAIAIdO4kA0&#10;62AtWAQAAOALAAAOAAAAAAAAAAEAIAAAACkBAABkcnMvZTJvRG9jLnhtbFBLBQYAAAAABgAGAFkB&#10;AADzBwAAAAA=&#10;">
                <o:lock v:ext="edit" aspectratio="f"/>
                <v:shape id="任意多边形 1" o:spid="_x0000_s1026" o:spt="100" style="position:absolute;left:8885;top:12438;height:392;width:1432;v-text-anchor:middle;" fillcolor="#595959 [2109]" filled="t" stroked="f" coordsize="2808,565" o:gfxdata="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g7sLsAAADa&#10;AAAADwAAAAAAAAABACAAAAAiAAAAZHJzL2Rvd25yZXYueG1sUEsBAhQAFAAAAAgAh07iQDMvBZ47&#10;AAAAOQAAABAAAAAAAAAAAQAgAAAACgEAAGRycy9zaGFwZXhtbC54bWxQSwUGAAAAAAYABgBbAQAA&#10;tAMAAAAA&#10;" path="m0,0l2808,0,2367,565,0,565,0,0xe">
                  <v:path o:connectlocs="0,0;730,0;615,271;0,271;0,0" o:connectangles="0,0,0,0,0"/>
                  <v:fill on="t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9467;top:12452;height:0;width:10058;" filled="f" stroked="t" coordsize="21600,21600" o:gfxdata="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YHC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B4B4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7992704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13335</wp:posOffset>
                </wp:positionV>
                <wp:extent cx="6985000" cy="1423035"/>
                <wp:effectExtent l="0" t="0" r="0" b="5715"/>
                <wp:wrapNone/>
                <wp:docPr id="5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对自己的定位：主攻后端，同时在前端方面打打辅佐。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对工作的态度：第一，要高效的完成本职工作。第二，要在完成的基础上寻找完美。第三，要在完美的基础上与其他同事交流学习互相提升。工作是一种方式，不是一份差事。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我的优势：热爱技术、自学能力强，有良好的自我认知，良好的心态、情商与沟通能力。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大学成绩：三年一直保持本专业第一的成绩，三次获得国家励志奖学金，多次获得校级一等、二等奖学金。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76.45pt;margin-top:1.05pt;height:112.05pt;width:550pt;z-index:257992704;mso-width-relative:page;mso-height-relative:page;" filled="f" stroked="f" coordsize="21600,21600" o:gfxdata="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zHG1dcAAAAKAQAADwAAAAAAAAABACAAAAAiAAAAZHJzL2Rvd25yZXYueG1sUEsBAhQAFAAA&#10;AAgAh07iQI0ee4W3AQAAQ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对自己的定位：主攻后端，同时在前端方面打打辅佐。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对工作的态度：第一，要高效的完成本职工作。第二，要在完成的基础上寻找完美。第三，要在完美的基础上与其他同事交流学习互相提升。工作是一种方式，不是一份差事。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我的优势：热爱技术、自学能力强，有良好的自我认知，良好的心态、情商与沟通能力。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大学成绩：三年一直保持本专业第一的成绩，三次获得国家励志奖学金，多次获得校级一等、二等奖学金。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jc w:val="right"/>
        <w:rPr>
          <w:rFonts w:eastAsiaTheme="minorEastAsia"/>
        </w:rPr>
      </w:pPr>
    </w:p>
    <w:p>
      <w:pPr>
        <w:jc w:val="right"/>
        <w:rPr>
          <w:rFonts w:eastAsiaTheme="minorEastAsia"/>
        </w:rPr>
      </w:pPr>
    </w:p>
    <w:p>
      <w:pPr>
        <w:jc w:val="right"/>
        <w:rPr>
          <w:rFonts w:eastAsiaTheme="minorEastAsia"/>
        </w:rPr>
      </w:pPr>
    </w:p>
    <w:p>
      <w:pPr>
        <w:jc w:val="right"/>
        <w:rPr>
          <w:rFonts w:eastAsiaTheme="minorEastAsia"/>
        </w:rPr>
      </w:pPr>
    </w:p>
    <w:p>
      <w:pPr>
        <w:ind w:right="420"/>
        <w:rPr>
          <w:rFonts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A78"/>
    <w:multiLevelType w:val="multilevel"/>
    <w:tmpl w:val="03561A78"/>
    <w:lvl w:ilvl="0" w:tentative="0">
      <w:start w:val="1"/>
      <w:numFmt w:val="bullet"/>
      <w:lvlText w:val=""/>
      <w:lvlJc w:val="left"/>
      <w:pPr>
        <w:ind w:left="114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2767823"/>
    <w:multiLevelType w:val="multilevel"/>
    <w:tmpl w:val="127678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6B42D4E"/>
    <w:multiLevelType w:val="multilevel"/>
    <w:tmpl w:val="16B42D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4D87FC3"/>
    <w:multiLevelType w:val="multilevel"/>
    <w:tmpl w:val="34D87FC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90AF055"/>
    <w:multiLevelType w:val="singleLevel"/>
    <w:tmpl w:val="590AF05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0AF08A"/>
    <w:multiLevelType w:val="singleLevel"/>
    <w:tmpl w:val="590AF0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152D4C"/>
    <w:multiLevelType w:val="singleLevel"/>
    <w:tmpl w:val="59152D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194F89"/>
    <w:multiLevelType w:val="singleLevel"/>
    <w:tmpl w:val="59194F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76FFA"/>
    <w:rsid w:val="00006690"/>
    <w:rsid w:val="00021B7C"/>
    <w:rsid w:val="00030388"/>
    <w:rsid w:val="00031205"/>
    <w:rsid w:val="000420FA"/>
    <w:rsid w:val="00042A8D"/>
    <w:rsid w:val="000524FC"/>
    <w:rsid w:val="000526E9"/>
    <w:rsid w:val="000711C3"/>
    <w:rsid w:val="0007364B"/>
    <w:rsid w:val="000A4FA8"/>
    <w:rsid w:val="000A71D5"/>
    <w:rsid w:val="000B55E5"/>
    <w:rsid w:val="000B6EA6"/>
    <w:rsid w:val="000C21D3"/>
    <w:rsid w:val="000C523F"/>
    <w:rsid w:val="000C74D4"/>
    <w:rsid w:val="000D20F0"/>
    <w:rsid w:val="000D3F31"/>
    <w:rsid w:val="000F16A5"/>
    <w:rsid w:val="000F21C8"/>
    <w:rsid w:val="0010054D"/>
    <w:rsid w:val="001056F2"/>
    <w:rsid w:val="0011378C"/>
    <w:rsid w:val="00116E45"/>
    <w:rsid w:val="00120E77"/>
    <w:rsid w:val="00131E22"/>
    <w:rsid w:val="00132B58"/>
    <w:rsid w:val="001404D5"/>
    <w:rsid w:val="0016170A"/>
    <w:rsid w:val="00162FAA"/>
    <w:rsid w:val="00171F66"/>
    <w:rsid w:val="00180214"/>
    <w:rsid w:val="00181304"/>
    <w:rsid w:val="001A147E"/>
    <w:rsid w:val="001B08C4"/>
    <w:rsid w:val="001B2A6C"/>
    <w:rsid w:val="001B2BEC"/>
    <w:rsid w:val="001B73A2"/>
    <w:rsid w:val="001C1B96"/>
    <w:rsid w:val="001C1F8A"/>
    <w:rsid w:val="001D09E5"/>
    <w:rsid w:val="001D140E"/>
    <w:rsid w:val="001E547A"/>
    <w:rsid w:val="001F1A39"/>
    <w:rsid w:val="001F4168"/>
    <w:rsid w:val="00210AE9"/>
    <w:rsid w:val="00221DC3"/>
    <w:rsid w:val="00226DB6"/>
    <w:rsid w:val="002456FC"/>
    <w:rsid w:val="002633F7"/>
    <w:rsid w:val="00266FE3"/>
    <w:rsid w:val="00290FA6"/>
    <w:rsid w:val="00291228"/>
    <w:rsid w:val="002A238F"/>
    <w:rsid w:val="002B1376"/>
    <w:rsid w:val="002B6AE5"/>
    <w:rsid w:val="002C52EB"/>
    <w:rsid w:val="002D0AF4"/>
    <w:rsid w:val="002E2A52"/>
    <w:rsid w:val="002F0261"/>
    <w:rsid w:val="002F2D82"/>
    <w:rsid w:val="002F5D9C"/>
    <w:rsid w:val="003114DA"/>
    <w:rsid w:val="003238F9"/>
    <w:rsid w:val="0035139D"/>
    <w:rsid w:val="0036350C"/>
    <w:rsid w:val="00365471"/>
    <w:rsid w:val="0036793F"/>
    <w:rsid w:val="00383D0C"/>
    <w:rsid w:val="003B5E2C"/>
    <w:rsid w:val="003C5B99"/>
    <w:rsid w:val="003D1632"/>
    <w:rsid w:val="00432987"/>
    <w:rsid w:val="004406F5"/>
    <w:rsid w:val="00445AE3"/>
    <w:rsid w:val="00460AE2"/>
    <w:rsid w:val="004629DA"/>
    <w:rsid w:val="00472FD1"/>
    <w:rsid w:val="0047694E"/>
    <w:rsid w:val="00481FBE"/>
    <w:rsid w:val="004839C2"/>
    <w:rsid w:val="00493377"/>
    <w:rsid w:val="004A4EAC"/>
    <w:rsid w:val="004B48A8"/>
    <w:rsid w:val="004E6684"/>
    <w:rsid w:val="00516C49"/>
    <w:rsid w:val="00522F46"/>
    <w:rsid w:val="005359B8"/>
    <w:rsid w:val="00540010"/>
    <w:rsid w:val="00550299"/>
    <w:rsid w:val="005554BA"/>
    <w:rsid w:val="00565065"/>
    <w:rsid w:val="005870CD"/>
    <w:rsid w:val="00592AA6"/>
    <w:rsid w:val="00594260"/>
    <w:rsid w:val="005948AA"/>
    <w:rsid w:val="005A3967"/>
    <w:rsid w:val="005B1046"/>
    <w:rsid w:val="005B1728"/>
    <w:rsid w:val="005B37C6"/>
    <w:rsid w:val="005C23EB"/>
    <w:rsid w:val="005D26BD"/>
    <w:rsid w:val="005E1681"/>
    <w:rsid w:val="005E6613"/>
    <w:rsid w:val="00601C38"/>
    <w:rsid w:val="00606E39"/>
    <w:rsid w:val="00617316"/>
    <w:rsid w:val="00636E93"/>
    <w:rsid w:val="00655722"/>
    <w:rsid w:val="006626E4"/>
    <w:rsid w:val="00671AF1"/>
    <w:rsid w:val="006777A8"/>
    <w:rsid w:val="00685E60"/>
    <w:rsid w:val="006869D9"/>
    <w:rsid w:val="006A1703"/>
    <w:rsid w:val="006B6CEF"/>
    <w:rsid w:val="006B7314"/>
    <w:rsid w:val="006C347C"/>
    <w:rsid w:val="006E4579"/>
    <w:rsid w:val="00711922"/>
    <w:rsid w:val="0071579E"/>
    <w:rsid w:val="007311CC"/>
    <w:rsid w:val="00753E09"/>
    <w:rsid w:val="00761A46"/>
    <w:rsid w:val="00767D8E"/>
    <w:rsid w:val="007833B4"/>
    <w:rsid w:val="007B0DDF"/>
    <w:rsid w:val="007D007F"/>
    <w:rsid w:val="007D10D0"/>
    <w:rsid w:val="00803B6D"/>
    <w:rsid w:val="00837A07"/>
    <w:rsid w:val="00857C00"/>
    <w:rsid w:val="00862EE2"/>
    <w:rsid w:val="00876C21"/>
    <w:rsid w:val="00883DA1"/>
    <w:rsid w:val="008844CA"/>
    <w:rsid w:val="008A3184"/>
    <w:rsid w:val="008A5729"/>
    <w:rsid w:val="008A5BA8"/>
    <w:rsid w:val="008B3AD5"/>
    <w:rsid w:val="008C42F2"/>
    <w:rsid w:val="008C509D"/>
    <w:rsid w:val="008C7494"/>
    <w:rsid w:val="008E2226"/>
    <w:rsid w:val="008E2972"/>
    <w:rsid w:val="008E6D6D"/>
    <w:rsid w:val="00932AE3"/>
    <w:rsid w:val="009433B1"/>
    <w:rsid w:val="00960E5C"/>
    <w:rsid w:val="0096654A"/>
    <w:rsid w:val="00983A3A"/>
    <w:rsid w:val="00997312"/>
    <w:rsid w:val="009A6DB2"/>
    <w:rsid w:val="009D3CAC"/>
    <w:rsid w:val="009F0B70"/>
    <w:rsid w:val="009F1653"/>
    <w:rsid w:val="009F22F2"/>
    <w:rsid w:val="009F5554"/>
    <w:rsid w:val="00A00146"/>
    <w:rsid w:val="00A254E4"/>
    <w:rsid w:val="00A27ED4"/>
    <w:rsid w:val="00A31615"/>
    <w:rsid w:val="00A75DAF"/>
    <w:rsid w:val="00A9749A"/>
    <w:rsid w:val="00AA6F8D"/>
    <w:rsid w:val="00AA7D31"/>
    <w:rsid w:val="00AB460A"/>
    <w:rsid w:val="00AB53CA"/>
    <w:rsid w:val="00AD2F87"/>
    <w:rsid w:val="00AE2802"/>
    <w:rsid w:val="00AF6B60"/>
    <w:rsid w:val="00B04C5C"/>
    <w:rsid w:val="00B11814"/>
    <w:rsid w:val="00B30759"/>
    <w:rsid w:val="00B44181"/>
    <w:rsid w:val="00B64B63"/>
    <w:rsid w:val="00B70BCF"/>
    <w:rsid w:val="00B72736"/>
    <w:rsid w:val="00B737CA"/>
    <w:rsid w:val="00B74E79"/>
    <w:rsid w:val="00B82691"/>
    <w:rsid w:val="00B850DD"/>
    <w:rsid w:val="00B92F24"/>
    <w:rsid w:val="00B961B2"/>
    <w:rsid w:val="00BB5252"/>
    <w:rsid w:val="00BD2A25"/>
    <w:rsid w:val="00C10BDA"/>
    <w:rsid w:val="00C11223"/>
    <w:rsid w:val="00C15DAA"/>
    <w:rsid w:val="00C2662A"/>
    <w:rsid w:val="00C33E2B"/>
    <w:rsid w:val="00C35FB7"/>
    <w:rsid w:val="00C37819"/>
    <w:rsid w:val="00C43C67"/>
    <w:rsid w:val="00C507C2"/>
    <w:rsid w:val="00C53CC7"/>
    <w:rsid w:val="00C5575B"/>
    <w:rsid w:val="00C56986"/>
    <w:rsid w:val="00C77CF6"/>
    <w:rsid w:val="00C84E04"/>
    <w:rsid w:val="00C90EF7"/>
    <w:rsid w:val="00C966F0"/>
    <w:rsid w:val="00CB1E6A"/>
    <w:rsid w:val="00CB5CB8"/>
    <w:rsid w:val="00CC3036"/>
    <w:rsid w:val="00CC41F3"/>
    <w:rsid w:val="00CD5157"/>
    <w:rsid w:val="00CE38CB"/>
    <w:rsid w:val="00CE522D"/>
    <w:rsid w:val="00CE6A1A"/>
    <w:rsid w:val="00CE6DF9"/>
    <w:rsid w:val="00CF32D9"/>
    <w:rsid w:val="00CF4E9B"/>
    <w:rsid w:val="00D006BB"/>
    <w:rsid w:val="00D02841"/>
    <w:rsid w:val="00D15D60"/>
    <w:rsid w:val="00D177F9"/>
    <w:rsid w:val="00D31438"/>
    <w:rsid w:val="00D340C4"/>
    <w:rsid w:val="00D65FB3"/>
    <w:rsid w:val="00D6671E"/>
    <w:rsid w:val="00D71223"/>
    <w:rsid w:val="00D86B60"/>
    <w:rsid w:val="00DB69C7"/>
    <w:rsid w:val="00DD0A26"/>
    <w:rsid w:val="00DD403F"/>
    <w:rsid w:val="00DE0A27"/>
    <w:rsid w:val="00E06C8C"/>
    <w:rsid w:val="00E10DF4"/>
    <w:rsid w:val="00E12A95"/>
    <w:rsid w:val="00E149FC"/>
    <w:rsid w:val="00E308D5"/>
    <w:rsid w:val="00E47120"/>
    <w:rsid w:val="00E53DB0"/>
    <w:rsid w:val="00E61808"/>
    <w:rsid w:val="00EB6B26"/>
    <w:rsid w:val="00EC1CFD"/>
    <w:rsid w:val="00ED3EC6"/>
    <w:rsid w:val="00ED6644"/>
    <w:rsid w:val="00EE0DE4"/>
    <w:rsid w:val="00EE3396"/>
    <w:rsid w:val="00EF1781"/>
    <w:rsid w:val="00F0236B"/>
    <w:rsid w:val="00F033DD"/>
    <w:rsid w:val="00F2582D"/>
    <w:rsid w:val="00F55F3C"/>
    <w:rsid w:val="00F579B6"/>
    <w:rsid w:val="00F77501"/>
    <w:rsid w:val="00F84DED"/>
    <w:rsid w:val="00FB007E"/>
    <w:rsid w:val="00FB4394"/>
    <w:rsid w:val="00FC1F18"/>
    <w:rsid w:val="00FC2C5B"/>
    <w:rsid w:val="00FC6BB0"/>
    <w:rsid w:val="00FD0B27"/>
    <w:rsid w:val="00FF68F6"/>
    <w:rsid w:val="049817CD"/>
    <w:rsid w:val="05803884"/>
    <w:rsid w:val="06766C1F"/>
    <w:rsid w:val="07A640AB"/>
    <w:rsid w:val="081A6924"/>
    <w:rsid w:val="09833D27"/>
    <w:rsid w:val="09C247BE"/>
    <w:rsid w:val="0B7266F5"/>
    <w:rsid w:val="0BC63E96"/>
    <w:rsid w:val="0CDF1400"/>
    <w:rsid w:val="0D393A2D"/>
    <w:rsid w:val="0E95065E"/>
    <w:rsid w:val="0F8434B6"/>
    <w:rsid w:val="125F5446"/>
    <w:rsid w:val="1327599A"/>
    <w:rsid w:val="1349465C"/>
    <w:rsid w:val="138A3F2E"/>
    <w:rsid w:val="15EA3E7E"/>
    <w:rsid w:val="190B3714"/>
    <w:rsid w:val="1B1B5B27"/>
    <w:rsid w:val="1BE52A42"/>
    <w:rsid w:val="1CA36C08"/>
    <w:rsid w:val="1CBE32B3"/>
    <w:rsid w:val="1E9913BA"/>
    <w:rsid w:val="227F28E5"/>
    <w:rsid w:val="241F68FA"/>
    <w:rsid w:val="243C39AF"/>
    <w:rsid w:val="25027D1D"/>
    <w:rsid w:val="267A4162"/>
    <w:rsid w:val="26A655D1"/>
    <w:rsid w:val="29694BDC"/>
    <w:rsid w:val="29986C63"/>
    <w:rsid w:val="2DAC2158"/>
    <w:rsid w:val="2E176136"/>
    <w:rsid w:val="2EF57897"/>
    <w:rsid w:val="31DC0C98"/>
    <w:rsid w:val="32152ACA"/>
    <w:rsid w:val="37565802"/>
    <w:rsid w:val="390C10BC"/>
    <w:rsid w:val="3966357B"/>
    <w:rsid w:val="3B7E5A36"/>
    <w:rsid w:val="3C9E4BBE"/>
    <w:rsid w:val="3CB76FFA"/>
    <w:rsid w:val="414F1524"/>
    <w:rsid w:val="45F65602"/>
    <w:rsid w:val="489B7922"/>
    <w:rsid w:val="48F16BCF"/>
    <w:rsid w:val="49FA2F28"/>
    <w:rsid w:val="4C860076"/>
    <w:rsid w:val="4CA413AD"/>
    <w:rsid w:val="4CF75621"/>
    <w:rsid w:val="5343200B"/>
    <w:rsid w:val="537C6E71"/>
    <w:rsid w:val="548D37B3"/>
    <w:rsid w:val="54A06BB7"/>
    <w:rsid w:val="54BF1127"/>
    <w:rsid w:val="55E6252F"/>
    <w:rsid w:val="56D84AF7"/>
    <w:rsid w:val="579955C6"/>
    <w:rsid w:val="58FE4632"/>
    <w:rsid w:val="5C821BA7"/>
    <w:rsid w:val="5D440C29"/>
    <w:rsid w:val="62FC7BC1"/>
    <w:rsid w:val="63330015"/>
    <w:rsid w:val="634D75E5"/>
    <w:rsid w:val="66D916AA"/>
    <w:rsid w:val="6A152A2C"/>
    <w:rsid w:val="6B76139A"/>
    <w:rsid w:val="6D430B92"/>
    <w:rsid w:val="6EE04C15"/>
    <w:rsid w:val="742D63E4"/>
    <w:rsid w:val="74A16452"/>
    <w:rsid w:val="74D534D4"/>
    <w:rsid w:val="7646566C"/>
    <w:rsid w:val="7647260F"/>
    <w:rsid w:val="767E414B"/>
    <w:rsid w:val="77543263"/>
    <w:rsid w:val="7A5D4D2C"/>
    <w:rsid w:val="7C4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616;&#21382;&#22871;&#35013;&#12305;&#20010;&#24615;&#21807;&#32654;&#21830;&#21153;&#31616;&#21382;&#36890;&#29992;&#27169;&#26495;GSH3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【简历套装】个性唯美商务简历通用模板GSH37.docx</Template>
  <Company>微软中国</Company>
  <Pages>3</Pages>
  <Words>19</Words>
  <Characters>110</Characters>
  <Lines>1</Lines>
  <Paragraphs>1</Paragraphs>
  <TotalTime>0</TotalTime>
  <ScaleCrop>false</ScaleCrop>
  <LinksUpToDate>false</LinksUpToDate>
  <CharactersWithSpaces>128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2018-11-03T09:31:00Z</dcterms:created>
  <dc:creator>Administrator</dc:creator>
  <cp:lastModifiedBy>Administrator</cp:lastModifiedBy>
  <dcterms:modified xsi:type="dcterms:W3CDTF">2018-11-03T12:23:06Z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